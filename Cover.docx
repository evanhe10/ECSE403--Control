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E1" w:rsidRPr="00AE0C56" w:rsidRDefault="00AE0C56" w:rsidP="00AE0C56">
      <w:pPr>
        <w:jc w:val="center"/>
        <w:rPr>
          <w:sz w:val="64"/>
          <w:szCs w:val="64"/>
        </w:rPr>
      </w:pPr>
      <w:r w:rsidRPr="00AE0C56">
        <w:rPr>
          <w:sz w:val="64"/>
          <w:szCs w:val="64"/>
        </w:rPr>
        <w:t>ECSE 403</w:t>
      </w:r>
    </w:p>
    <w:p w:rsidR="00AE0C56" w:rsidRPr="00AE0C56" w:rsidRDefault="00AE0C56" w:rsidP="00AE0C56">
      <w:pPr>
        <w:jc w:val="center"/>
        <w:rPr>
          <w:sz w:val="64"/>
          <w:szCs w:val="64"/>
        </w:rPr>
      </w:pPr>
      <w:r w:rsidRPr="00AE0C56">
        <w:rPr>
          <w:sz w:val="64"/>
          <w:szCs w:val="64"/>
        </w:rPr>
        <w:t>Lab 1 Report</w:t>
      </w:r>
    </w:p>
    <w:p w:rsidR="00AE0C56" w:rsidRPr="00AE0C56" w:rsidRDefault="00AE0C56" w:rsidP="00850692">
      <w:pPr>
        <w:jc w:val="center"/>
        <w:rPr>
          <w:sz w:val="64"/>
          <w:szCs w:val="64"/>
        </w:rPr>
      </w:pPr>
      <w:r w:rsidRPr="00AE0C56">
        <w:rPr>
          <w:sz w:val="64"/>
          <w:szCs w:val="64"/>
        </w:rPr>
        <w:t>Ismail Faruk</w:t>
      </w:r>
      <w:r w:rsidR="00850692">
        <w:rPr>
          <w:sz w:val="64"/>
          <w:szCs w:val="64"/>
        </w:rPr>
        <w:t xml:space="preserve"> </w:t>
      </w:r>
      <w:r w:rsidRPr="00AE0C56">
        <w:rPr>
          <w:sz w:val="64"/>
          <w:szCs w:val="64"/>
        </w:rPr>
        <w:t>260663521</w:t>
      </w:r>
      <w:bookmarkStart w:id="0" w:name="_GoBack"/>
      <w:bookmarkEnd w:id="0"/>
    </w:p>
    <w:sectPr w:rsidR="00AE0C56" w:rsidRPr="00A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56"/>
    <w:rsid w:val="00560BE1"/>
    <w:rsid w:val="00850692"/>
    <w:rsid w:val="00A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B72"/>
  <w15:chartTrackingRefBased/>
  <w15:docId w15:val="{EDAE6526-A88B-42CB-9045-B61A8860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2D01D4EF.dotm</Template>
  <TotalTime>91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1</cp:revision>
  <dcterms:created xsi:type="dcterms:W3CDTF">2018-09-15T00:49:00Z</dcterms:created>
  <dcterms:modified xsi:type="dcterms:W3CDTF">2018-09-15T02:20:00Z</dcterms:modified>
</cp:coreProperties>
</file>