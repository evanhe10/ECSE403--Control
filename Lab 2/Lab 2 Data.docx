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DE8" w:rsidRDefault="00143DE8" w:rsidP="00143DE8">
      <w:r>
        <w:t>Q5 - K = 0.38 for 4s rise time</w:t>
      </w:r>
      <w:proofErr w:type="gramStart"/>
      <w:r>
        <w:t>.....</w:t>
      </w:r>
      <w:proofErr w:type="gramEnd"/>
      <w:r>
        <w:t>Matlab says 0.444</w:t>
      </w:r>
    </w:p>
    <w:p w:rsidR="00143DE8" w:rsidRDefault="00143DE8" w:rsidP="00143DE8"/>
    <w:p w:rsidR="00554731" w:rsidRDefault="00143DE8" w:rsidP="00143DE8">
      <w:r>
        <w:t>Q6 - K = 0.0651 for 20% overshoot</w:t>
      </w:r>
    </w:p>
    <w:p w:rsidR="00143DE8" w:rsidRDefault="00143DE8" w:rsidP="00143DE8"/>
    <w:p w:rsidR="00143DE8" w:rsidRDefault="00143DE8" w:rsidP="00143D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DE8" w:rsidTr="00143DE8">
        <w:tc>
          <w:tcPr>
            <w:tcW w:w="3116" w:type="dxa"/>
          </w:tcPr>
          <w:p w:rsidR="00143DE8" w:rsidRDefault="00143DE8" w:rsidP="00143DE8">
            <w:proofErr w:type="spellStart"/>
            <w:r>
              <w:t>Kp</w:t>
            </w:r>
            <w:proofErr w:type="spellEnd"/>
          </w:p>
        </w:tc>
        <w:tc>
          <w:tcPr>
            <w:tcW w:w="3117" w:type="dxa"/>
          </w:tcPr>
          <w:p w:rsidR="00143DE8" w:rsidRDefault="00143DE8" w:rsidP="00143DE8">
            <w:proofErr w:type="spellStart"/>
            <w:r>
              <w:t>Kd</w:t>
            </w:r>
            <w:proofErr w:type="spellEnd"/>
          </w:p>
        </w:tc>
        <w:tc>
          <w:tcPr>
            <w:tcW w:w="3117" w:type="dxa"/>
          </w:tcPr>
          <w:p w:rsidR="00143DE8" w:rsidRDefault="00143DE8" w:rsidP="00143DE8">
            <w:r>
              <w:t>Ki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0.</w:t>
            </w:r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bookmarkStart w:id="0" w:name="_GoBack"/>
            <w:bookmarkEnd w:id="0"/>
            <w:r>
              <w:t>1</w:t>
            </w:r>
            <w:r>
              <w:t>0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  <w:r>
              <w:t>0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  <w:r>
              <w:t>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0.1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</w:t>
            </w:r>
          </w:p>
        </w:tc>
      </w:tr>
      <w:tr w:rsidR="00143DE8" w:rsidTr="00143DE8">
        <w:tc>
          <w:tcPr>
            <w:tcW w:w="3116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  <w:tc>
          <w:tcPr>
            <w:tcW w:w="3117" w:type="dxa"/>
          </w:tcPr>
          <w:p w:rsidR="00143DE8" w:rsidRDefault="00143DE8" w:rsidP="00143DE8">
            <w:r>
              <w:t>10</w:t>
            </w:r>
          </w:p>
        </w:tc>
      </w:tr>
    </w:tbl>
    <w:p w:rsidR="00143DE8" w:rsidRDefault="00143DE8" w:rsidP="00143DE8"/>
    <w:sectPr w:rsidR="00143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8"/>
    <w:rsid w:val="00143DE8"/>
    <w:rsid w:val="00554731"/>
    <w:rsid w:val="005D2E11"/>
    <w:rsid w:val="007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955C"/>
  <w15:chartTrackingRefBased/>
  <w15:docId w15:val="{B9001DE6-21EB-46C8-A73A-D9F296E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149DD7EE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1</cp:revision>
  <dcterms:created xsi:type="dcterms:W3CDTF">2018-09-21T18:28:00Z</dcterms:created>
  <dcterms:modified xsi:type="dcterms:W3CDTF">2018-09-21T18:34:00Z</dcterms:modified>
</cp:coreProperties>
</file>